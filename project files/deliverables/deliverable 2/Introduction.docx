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FE" w:rsidRDefault="00712621">
      <w:r>
        <w:t>Introduction</w:t>
      </w:r>
      <w:bookmarkStart w:id="0" w:name="_GoBack"/>
      <w:bookmarkEnd w:id="0"/>
    </w:p>
    <w:p w:rsidR="00712621" w:rsidRDefault="00712621"/>
    <w:p w:rsidR="00712621" w:rsidRDefault="00712621">
      <w:r>
        <w:t xml:space="preserve">This document summarizes the </w:t>
      </w:r>
      <w:r w:rsidR="006559FB">
        <w:t xml:space="preserve">total </w:t>
      </w:r>
      <w:r>
        <w:t>designs of the application through a few diagrams</w:t>
      </w:r>
      <w:r w:rsidR="006559FB">
        <w:t xml:space="preserve"> which consists of: Architectural, Detailed and Dynamic designs</w:t>
      </w:r>
      <w:r>
        <w:t>.</w:t>
      </w:r>
      <w:r w:rsidR="006559FB">
        <w:t xml:space="preserve"> The purpose is to describe the </w:t>
      </w:r>
      <w:r w:rsidR="0077535E">
        <w:t>general</w:t>
      </w:r>
      <w:r w:rsidR="006559FB">
        <w:t xml:space="preserve"> logic of the application. The Architectural</w:t>
      </w:r>
      <w:r w:rsidR="0077535E">
        <w:t xml:space="preserve"> design</w:t>
      </w:r>
      <w:r w:rsidR="006559FB">
        <w:t xml:space="preserve"> is denoted as a 4+1 architectural view</w:t>
      </w:r>
      <w:r w:rsidR="00DA5454">
        <w:t xml:space="preserve"> which is illustrated via activity diagram</w:t>
      </w:r>
      <w:r w:rsidR="00B329AC">
        <w:t>s</w:t>
      </w:r>
      <w:r w:rsidR="006559FB">
        <w:t>.</w:t>
      </w:r>
      <w:r w:rsidR="00DA5454">
        <w:t xml:space="preserve"> This will demonstrate the path</w:t>
      </w:r>
      <w:r w:rsidR="00B329AC">
        <w:t>s</w:t>
      </w:r>
      <w:r w:rsidR="00DA5454">
        <w:t xml:space="preserve"> that the system will take </w:t>
      </w:r>
      <w:r w:rsidR="00B329AC">
        <w:t xml:space="preserve">while </w:t>
      </w:r>
      <w:r w:rsidR="00DA5454">
        <w:t>running</w:t>
      </w:r>
      <w:r w:rsidR="00B329AC">
        <w:t xml:space="preserve"> the application</w:t>
      </w:r>
      <w:r w:rsidR="00DA5454">
        <w:t>.</w:t>
      </w:r>
      <w:r w:rsidR="006559FB">
        <w:t xml:space="preserve"> </w:t>
      </w:r>
      <w:r w:rsidR="00B63A78">
        <w:t>The detailed design</w:t>
      </w:r>
      <w:r w:rsidR="000F3EC5">
        <w:t xml:space="preserve"> demonstrate how each object</w:t>
      </w:r>
      <w:r w:rsidR="00DA5454">
        <w:t>s</w:t>
      </w:r>
      <w:r w:rsidR="000F3EC5">
        <w:t xml:space="preserve"> interact with each other when an action occurs. This is illustrated via a UML class diagram. To ensure that the diagram is </w:t>
      </w:r>
      <w:r w:rsidR="00B329AC">
        <w:t xml:space="preserve">fully </w:t>
      </w:r>
      <w:r w:rsidR="000F3EC5">
        <w:t>elaborated, the detailed design is divided into 4 parts each focusing on a specific sub-system: UI, authentication, database and scheduler</w:t>
      </w:r>
      <w:r w:rsidR="00DA5454">
        <w:t xml:space="preserve"> each of which has their own UML diagram and description</w:t>
      </w:r>
      <w:r w:rsidR="000F3EC5">
        <w:t>.</w:t>
      </w:r>
      <w:r w:rsidR="00DA5454" w:rsidRPr="00DA5454">
        <w:t xml:space="preserve"> </w:t>
      </w:r>
      <w:r w:rsidR="00B329AC">
        <w:t xml:space="preserve">The dynamic design is expressed via 2 use cases: add course and generating schedule, both are expressed via their own system sequence and sequence diagrams. </w:t>
      </w:r>
      <w:r w:rsidR="00DA5454">
        <w:t>This will display how and when the systems interacts with one another as the application is in use. In addition, it also shows the reader what is being sent/received by the system, which is very important as projects get larger.</w:t>
      </w:r>
      <w:r w:rsidR="00B329AC">
        <w:t xml:space="preserve"> Finally, the document will cover the cost estimate </w:t>
      </w:r>
      <w:r w:rsidR="00380916">
        <w:t>using the knowledge of function points. The main goal of deliverable 2 is to discuss, at an abstract level, how the application’s algorithm is established.</w:t>
      </w:r>
    </w:p>
    <w:sectPr w:rsidR="0071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21"/>
    <w:rsid w:val="000F3EC5"/>
    <w:rsid w:val="00380916"/>
    <w:rsid w:val="006559FB"/>
    <w:rsid w:val="00712621"/>
    <w:rsid w:val="0077535E"/>
    <w:rsid w:val="007B50FE"/>
    <w:rsid w:val="00B329AC"/>
    <w:rsid w:val="00B63A78"/>
    <w:rsid w:val="00DA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BCF15-3AB5-4862-AEF9-6161D4DC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k_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Concordia University</dc:creator>
  <cp:keywords/>
  <dc:description/>
  <cp:lastModifiedBy>Hoang Khang Nguyen</cp:lastModifiedBy>
  <cp:revision>2</cp:revision>
  <dcterms:created xsi:type="dcterms:W3CDTF">2016-03-22T22:17:00Z</dcterms:created>
  <dcterms:modified xsi:type="dcterms:W3CDTF">2016-03-23T01:15:00Z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